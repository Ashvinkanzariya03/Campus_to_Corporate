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44520" w14:textId="7AF41B17" w:rsidR="002B73C8" w:rsidRDefault="002B73C8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BC7415" w14:paraId="2976548E" w14:textId="77777777" w:rsidTr="00035856">
        <w:trPr>
          <w:trHeight w:val="360"/>
        </w:trPr>
        <w:tc>
          <w:tcPr>
            <w:tcW w:w="6750" w:type="dxa"/>
            <w:vMerge w:val="restart"/>
          </w:tcPr>
          <w:p w14:paraId="27BCB2AA" w14:textId="331DAAD1" w:rsidR="00035856" w:rsidRPr="00BC7415" w:rsidRDefault="00BC7415" w:rsidP="00BC7415">
            <w:pPr>
              <w:pStyle w:val="Title"/>
              <w:rPr>
                <w:sz w:val="72"/>
                <w:szCs w:val="72"/>
              </w:rPr>
            </w:pPr>
            <w:r w:rsidRPr="00BC7415">
              <w:rPr>
                <w:sz w:val="72"/>
                <w:szCs w:val="72"/>
              </w:rPr>
              <w:t>Kanzariya</w:t>
            </w:r>
          </w:p>
          <w:p w14:paraId="35E2340A" w14:textId="0C86B07C" w:rsidR="00BC7415" w:rsidRPr="00BC7415" w:rsidRDefault="00BC7415" w:rsidP="00BC7415">
            <w:pPr>
              <w:pStyle w:val="Title"/>
              <w:rPr>
                <w:sz w:val="72"/>
                <w:szCs w:val="72"/>
              </w:rPr>
            </w:pPr>
            <w:r w:rsidRPr="00BC7415">
              <w:rPr>
                <w:sz w:val="72"/>
                <w:szCs w:val="72"/>
              </w:rPr>
              <w:t>Ashvin</w:t>
            </w:r>
          </w:p>
        </w:tc>
        <w:tc>
          <w:tcPr>
            <w:tcW w:w="3330" w:type="dxa"/>
            <w:vAlign w:val="center"/>
          </w:tcPr>
          <w:p w14:paraId="41F32F9C" w14:textId="69A8EA54" w:rsidR="00035856" w:rsidRDefault="00BC7415" w:rsidP="002A3737">
            <w:pPr>
              <w:jc w:val="right"/>
            </w:pPr>
            <w:r>
              <w:t>Ahmedabad</w:t>
            </w:r>
          </w:p>
        </w:tc>
      </w:tr>
      <w:tr w:rsidR="00BC7415" w14:paraId="4F098A38" w14:textId="77777777" w:rsidTr="00035856">
        <w:trPr>
          <w:trHeight w:val="360"/>
        </w:trPr>
        <w:tc>
          <w:tcPr>
            <w:tcW w:w="6750" w:type="dxa"/>
            <w:vMerge/>
          </w:tcPr>
          <w:p w14:paraId="3B96A01B" w14:textId="77777777" w:rsidR="00035856" w:rsidRDefault="00035856" w:rsidP="00035856"/>
        </w:tc>
        <w:tc>
          <w:tcPr>
            <w:tcW w:w="3330" w:type="dxa"/>
            <w:vAlign w:val="center"/>
          </w:tcPr>
          <w:p w14:paraId="1C890174" w14:textId="454BB864" w:rsidR="00035856" w:rsidRDefault="00BC7415" w:rsidP="002A3737">
            <w:pPr>
              <w:jc w:val="right"/>
            </w:pPr>
            <w:r>
              <w:t>9328685586</w:t>
            </w:r>
            <w:r w:rsidR="002A3737">
              <w:t xml:space="preserve"> </w:t>
            </w:r>
          </w:p>
        </w:tc>
      </w:tr>
      <w:tr w:rsidR="00BC7415" w14:paraId="3208988F" w14:textId="77777777" w:rsidTr="00035856">
        <w:trPr>
          <w:trHeight w:val="360"/>
        </w:trPr>
        <w:tc>
          <w:tcPr>
            <w:tcW w:w="6750" w:type="dxa"/>
            <w:vMerge/>
          </w:tcPr>
          <w:p w14:paraId="3C086055" w14:textId="77777777" w:rsidR="00035856" w:rsidRDefault="00035856" w:rsidP="00035856"/>
        </w:tc>
        <w:tc>
          <w:tcPr>
            <w:tcW w:w="3330" w:type="dxa"/>
            <w:vAlign w:val="center"/>
          </w:tcPr>
          <w:p w14:paraId="28647C7D" w14:textId="25CB8C64" w:rsidR="00035856" w:rsidRDefault="00BC7415" w:rsidP="002A3737">
            <w:pPr>
              <w:jc w:val="right"/>
            </w:pPr>
            <w:r>
              <w:t>Ashvinkanzariya963@gmail.com</w:t>
            </w:r>
            <w:r w:rsidR="002A3737" w:rsidRPr="00EC1FE9">
              <w:t xml:space="preserve"> </w:t>
            </w:r>
          </w:p>
        </w:tc>
      </w:tr>
      <w:tr w:rsidR="00BC7415" w14:paraId="777E0A54" w14:textId="77777777" w:rsidTr="00035856">
        <w:trPr>
          <w:trHeight w:val="360"/>
        </w:trPr>
        <w:tc>
          <w:tcPr>
            <w:tcW w:w="6750" w:type="dxa"/>
            <w:vMerge/>
          </w:tcPr>
          <w:p w14:paraId="0ED174ED" w14:textId="77777777" w:rsidR="00035856" w:rsidRDefault="00035856" w:rsidP="00035856"/>
        </w:tc>
        <w:tc>
          <w:tcPr>
            <w:tcW w:w="3330" w:type="dxa"/>
            <w:vAlign w:val="center"/>
          </w:tcPr>
          <w:p w14:paraId="147F6CCF" w14:textId="03C7B9F9" w:rsidR="00035856" w:rsidRDefault="002A3737" w:rsidP="002A3737">
            <w:pPr>
              <w:jc w:val="right"/>
            </w:pPr>
            <w:r>
              <w:t xml:space="preserve"> </w:t>
            </w:r>
          </w:p>
        </w:tc>
      </w:tr>
      <w:tr w:rsidR="00BC7415" w14:paraId="128A9574" w14:textId="77777777" w:rsidTr="00035856">
        <w:trPr>
          <w:trHeight w:val="360"/>
        </w:trPr>
        <w:tc>
          <w:tcPr>
            <w:tcW w:w="6750" w:type="dxa"/>
            <w:vMerge/>
          </w:tcPr>
          <w:p w14:paraId="395F1D25" w14:textId="77777777" w:rsidR="00035856" w:rsidRDefault="00035856" w:rsidP="00035856"/>
        </w:tc>
        <w:tc>
          <w:tcPr>
            <w:tcW w:w="3330" w:type="dxa"/>
            <w:vAlign w:val="center"/>
          </w:tcPr>
          <w:p w14:paraId="10EDEC30" w14:textId="2C813865" w:rsidR="00035856" w:rsidRDefault="002A3737" w:rsidP="002A3737">
            <w:pPr>
              <w:jc w:val="right"/>
            </w:pPr>
            <w:r>
              <w:t xml:space="preserve"> </w:t>
            </w:r>
          </w:p>
        </w:tc>
      </w:tr>
    </w:tbl>
    <w:p w14:paraId="69943677" w14:textId="77777777" w:rsidR="00035856" w:rsidRDefault="00035856" w:rsidP="00035856"/>
    <w:p w14:paraId="75FA5D53" w14:textId="77777777" w:rsidR="003B7511" w:rsidRDefault="003B7511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035856" w14:paraId="165F1C5C" w14:textId="77777777" w:rsidTr="003B7511">
        <w:trPr>
          <w:trHeight w:val="98"/>
        </w:trPr>
        <w:tc>
          <w:tcPr>
            <w:tcW w:w="10080" w:type="dxa"/>
          </w:tcPr>
          <w:p w14:paraId="20DB4126" w14:textId="77777777" w:rsidR="00035856" w:rsidRDefault="00000000" w:rsidP="002A3737">
            <w:pPr>
              <w:pStyle w:val="Heading1"/>
            </w:pPr>
            <w:sdt>
              <w:sdtPr>
                <w:id w:val="1934159269"/>
                <w:placeholder>
                  <w:docPart w:val="CE56358A0DA243609B3E8F5752D9F5C7"/>
                </w:placeholder>
                <w:temporary/>
                <w:showingPlcHdr/>
                <w15:appearance w15:val="hidden"/>
              </w:sdtPr>
              <w:sdtContent>
                <w:r w:rsidR="002A3737">
                  <w:t>About me</w:t>
                </w:r>
              </w:sdtContent>
            </w:sdt>
            <w:r w:rsidR="00D7477B">
              <w:t xml:space="preserve"> </w:t>
            </w:r>
          </w:p>
        </w:tc>
      </w:tr>
      <w:tr w:rsidR="00B238D7" w14:paraId="0E8C715C" w14:textId="77777777" w:rsidTr="00AA4E5F">
        <w:trPr>
          <w:trHeight w:val="360"/>
        </w:trPr>
        <w:tc>
          <w:tcPr>
            <w:tcW w:w="10080" w:type="dxa"/>
          </w:tcPr>
          <w:p w14:paraId="59CFA8D2" w14:textId="77777777" w:rsidR="00B238D7" w:rsidRDefault="00B238D7" w:rsidP="00AA4E5F">
            <w:pPr>
              <w:pStyle w:val="Heading1"/>
            </w:pPr>
          </w:p>
        </w:tc>
      </w:tr>
      <w:tr w:rsidR="00035856" w14:paraId="4D74E7E4" w14:textId="77777777" w:rsidTr="00AA4E5F">
        <w:trPr>
          <w:trHeight w:val="441"/>
        </w:trPr>
        <w:tc>
          <w:tcPr>
            <w:tcW w:w="10080" w:type="dxa"/>
          </w:tcPr>
          <w:p w14:paraId="3CE58D92" w14:textId="34ED7292" w:rsidR="00035856" w:rsidRDefault="00312985" w:rsidP="002A3737">
            <w:r>
              <w:t>Hello!! My name is Ashvin Kanzariya, I am front-end developer I am creating and maintaining responsive website. I am eager to learn new technology and design tools and also implement that, it will help me to upgrade my knowledge</w:t>
            </w:r>
          </w:p>
        </w:tc>
      </w:tr>
    </w:tbl>
    <w:p w14:paraId="18F0E51B" w14:textId="77777777" w:rsidR="003B7511" w:rsidRDefault="003B7511" w:rsidP="00035856"/>
    <w:p w14:paraId="6C91F707" w14:textId="77777777" w:rsidR="009722AD" w:rsidRDefault="009722A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530"/>
        <w:gridCol w:w="4230"/>
      </w:tblGrid>
      <w:tr w:rsidR="00597D7D" w14:paraId="55529081" w14:textId="77777777" w:rsidTr="002A3737">
        <w:trPr>
          <w:trHeight w:val="225"/>
        </w:trPr>
        <w:tc>
          <w:tcPr>
            <w:tcW w:w="4320" w:type="dxa"/>
          </w:tcPr>
          <w:p w14:paraId="36BEA68E" w14:textId="77777777" w:rsidR="00597D7D" w:rsidRDefault="00000000" w:rsidP="009722AD">
            <w:pPr>
              <w:pStyle w:val="Heading1"/>
            </w:pPr>
            <w:sdt>
              <w:sdtPr>
                <w:id w:val="-898354009"/>
                <w:placeholder>
                  <w:docPart w:val="3C6644E4D85C4017A59837F3BED8BA03"/>
                </w:placeholder>
                <w:temporary/>
                <w:showingPlcHdr/>
                <w15:appearance w15:val="hidden"/>
              </w:sdtPr>
              <w:sdtContent>
                <w:r w:rsidR="00597D7D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4B085559" w14:textId="77777777" w:rsidR="00597D7D" w:rsidRDefault="00597D7D" w:rsidP="009722AD">
            <w:pPr>
              <w:pStyle w:val="Heading1"/>
            </w:pPr>
          </w:p>
        </w:tc>
        <w:tc>
          <w:tcPr>
            <w:tcW w:w="4230" w:type="dxa"/>
          </w:tcPr>
          <w:p w14:paraId="19BF2747" w14:textId="77777777" w:rsidR="00597D7D" w:rsidRDefault="00000000" w:rsidP="009722AD">
            <w:pPr>
              <w:pStyle w:val="Heading1"/>
            </w:pPr>
            <w:sdt>
              <w:sdtPr>
                <w:id w:val="543866955"/>
                <w:placeholder>
                  <w:docPart w:val="9DDE358DEA654C348421FD92D90DF030"/>
                </w:placeholder>
                <w:temporary/>
                <w:showingPlcHdr/>
                <w15:appearance w15:val="hidden"/>
              </w:sdtPr>
              <w:sdtContent>
                <w:r w:rsidR="00597D7D" w:rsidRPr="0070237E">
                  <w:t>Education</w:t>
                </w:r>
              </w:sdtContent>
            </w:sdt>
          </w:p>
        </w:tc>
      </w:tr>
      <w:tr w:rsidR="00AA4E5F" w14:paraId="499A4424" w14:textId="77777777" w:rsidTr="002A3737">
        <w:trPr>
          <w:trHeight w:val="225"/>
        </w:trPr>
        <w:tc>
          <w:tcPr>
            <w:tcW w:w="4320" w:type="dxa"/>
          </w:tcPr>
          <w:p w14:paraId="5B7E8A2A" w14:textId="512EA2C5" w:rsidR="00AA4E5F" w:rsidRDefault="00AA4E5F" w:rsidP="009722AD">
            <w:pPr>
              <w:pStyle w:val="Heading1"/>
            </w:pPr>
          </w:p>
        </w:tc>
        <w:tc>
          <w:tcPr>
            <w:tcW w:w="1530" w:type="dxa"/>
          </w:tcPr>
          <w:p w14:paraId="20875D47" w14:textId="77777777" w:rsidR="00AA4E5F" w:rsidRDefault="00AA4E5F" w:rsidP="009722AD">
            <w:pPr>
              <w:pStyle w:val="Heading1"/>
            </w:pPr>
          </w:p>
        </w:tc>
        <w:tc>
          <w:tcPr>
            <w:tcW w:w="4230" w:type="dxa"/>
          </w:tcPr>
          <w:p w14:paraId="0412357A" w14:textId="77777777" w:rsidR="00AA4E5F" w:rsidRDefault="00AA4E5F" w:rsidP="009722AD">
            <w:pPr>
              <w:pStyle w:val="Heading1"/>
            </w:pPr>
          </w:p>
        </w:tc>
      </w:tr>
      <w:tr w:rsidR="00597D7D" w14:paraId="53D5B63E" w14:textId="77777777" w:rsidTr="002A3737">
        <w:tc>
          <w:tcPr>
            <w:tcW w:w="4320" w:type="dxa"/>
          </w:tcPr>
          <w:p w14:paraId="12D0317D" w14:textId="35BD3127" w:rsidR="00A537E4" w:rsidRDefault="00312985" w:rsidP="00A537E4">
            <w:pPr>
              <w:pStyle w:val="Heading2"/>
              <w:rPr>
                <w:rStyle w:val="Emphasis"/>
                <w:color w:val="000000" w:themeColor="text1"/>
              </w:rPr>
            </w:pPr>
            <w:r w:rsidRPr="00A537E4">
              <w:rPr>
                <w:rStyle w:val="Emphasis"/>
                <w:iCs w:val="0"/>
                <w:color w:val="000000" w:themeColor="text1"/>
              </w:rPr>
              <w:t>t</w:t>
            </w:r>
            <w:r w:rsidRPr="00A537E4">
              <w:rPr>
                <w:rStyle w:val="Emphasis"/>
                <w:color w:val="000000" w:themeColor="text1"/>
              </w:rPr>
              <w:t xml:space="preserve">ops Technologies.pvt ltd   dec 2023- present </w:t>
            </w:r>
          </w:p>
          <w:p w14:paraId="1BD069F3" w14:textId="30B18D50" w:rsidR="00A537E4" w:rsidRPr="00A537E4" w:rsidRDefault="00A537E4" w:rsidP="00A537E4">
            <w:pPr>
              <w:pStyle w:val="Heading2"/>
              <w:rPr>
                <w:iCs/>
                <w:color w:val="000000" w:themeColor="text1"/>
              </w:rPr>
            </w:pPr>
            <w:r>
              <w:rPr>
                <w:rStyle w:val="Emphasis"/>
                <w:color w:val="000000" w:themeColor="text1"/>
              </w:rPr>
              <w:t>Traning and Apprenticeship</w:t>
            </w:r>
          </w:p>
          <w:p w14:paraId="0D4ADDE6" w14:textId="4CA56F82" w:rsidR="005520FB" w:rsidRPr="00BC1F46" w:rsidRDefault="00A537E4" w:rsidP="005520FB">
            <w:pPr>
              <w:rPr>
                <w:sz w:val="24"/>
                <w:szCs w:val="24"/>
              </w:rPr>
            </w:pPr>
            <w:r w:rsidRPr="00BC1F46">
              <w:rPr>
                <w:sz w:val="24"/>
                <w:szCs w:val="24"/>
              </w:rPr>
              <w:t xml:space="preserve">Learn about: </w:t>
            </w:r>
            <w:r w:rsidR="005520FB" w:rsidRPr="00BC1F46">
              <w:rPr>
                <w:sz w:val="24"/>
                <w:szCs w:val="24"/>
              </w:rPr>
              <w:t>Responsive web designing</w:t>
            </w:r>
            <w:r w:rsidR="00BC1F46">
              <w:rPr>
                <w:sz w:val="24"/>
                <w:szCs w:val="24"/>
              </w:rPr>
              <w:t xml:space="preserve"> And Development </w:t>
            </w:r>
            <w:r w:rsidR="00BC1F46" w:rsidRPr="00BC1F46">
              <w:rPr>
                <w:sz w:val="24"/>
                <w:szCs w:val="24"/>
              </w:rPr>
              <w:t>using</w:t>
            </w:r>
            <w:r w:rsidR="005520FB" w:rsidRPr="00BC1F46">
              <w:rPr>
                <w:sz w:val="24"/>
                <w:szCs w:val="24"/>
              </w:rPr>
              <w:t xml:space="preserve"> HTML, CSS, JAVASCRIPT, BOOTSTRAP.</w:t>
            </w:r>
            <w:r w:rsidR="00BC1F46" w:rsidRPr="00BC1F46">
              <w:rPr>
                <w:sz w:val="24"/>
                <w:szCs w:val="24"/>
              </w:rPr>
              <w:t xml:space="preserve"> Frameworks like jQuery, React.js, and Redux.js</w:t>
            </w:r>
          </w:p>
          <w:p w14:paraId="4A5A509B" w14:textId="016ECA32" w:rsidR="00597D7D" w:rsidRDefault="00597D7D" w:rsidP="002A3737"/>
        </w:tc>
        <w:tc>
          <w:tcPr>
            <w:tcW w:w="1530" w:type="dxa"/>
          </w:tcPr>
          <w:p w14:paraId="05D31910" w14:textId="77777777" w:rsidR="00597D7D" w:rsidRPr="00587B38" w:rsidRDefault="00597D7D" w:rsidP="00AA4E5F">
            <w:pPr>
              <w:pStyle w:val="Heading2"/>
            </w:pPr>
          </w:p>
        </w:tc>
        <w:tc>
          <w:tcPr>
            <w:tcW w:w="4230" w:type="dxa"/>
          </w:tcPr>
          <w:p w14:paraId="3FF0C4E4" w14:textId="17ACF8A0" w:rsidR="002A3737" w:rsidRDefault="005520FB" w:rsidP="002A3737">
            <w:pPr>
              <w:pStyle w:val="Heading2"/>
              <w:rPr>
                <w:iCs/>
                <w:color w:val="595959" w:themeColor="text1" w:themeTint="A6"/>
              </w:rPr>
            </w:pPr>
            <w:r>
              <w:rPr>
                <w:iCs/>
                <w:color w:val="595959" w:themeColor="text1" w:themeTint="A6"/>
              </w:rPr>
              <w:t xml:space="preserve">B.com </w:t>
            </w:r>
          </w:p>
          <w:p w14:paraId="3A17219C" w14:textId="7B03D378" w:rsidR="005520FB" w:rsidRDefault="005520FB" w:rsidP="002A3737">
            <w:pPr>
              <w:pStyle w:val="Heading2"/>
            </w:pPr>
            <w:r>
              <w:t xml:space="preserve">Saurashtra univarsity </w:t>
            </w:r>
          </w:p>
          <w:p w14:paraId="2803991D" w14:textId="7D16151F" w:rsidR="00597D7D" w:rsidRDefault="00BC1F46" w:rsidP="00AA4E5F">
            <w:pPr>
              <w:pStyle w:val="Body"/>
            </w:pPr>
            <w:r>
              <w:t>62.02</w:t>
            </w:r>
          </w:p>
          <w:p w14:paraId="13CE367C" w14:textId="77777777" w:rsidR="00BC1F46" w:rsidRDefault="00BC1F46" w:rsidP="002A3737">
            <w:pPr>
              <w:pStyle w:val="Heading2"/>
              <w:rPr>
                <w:iCs/>
                <w:color w:val="595959" w:themeColor="text1" w:themeTint="A6"/>
              </w:rPr>
            </w:pPr>
          </w:p>
          <w:p w14:paraId="328F5919" w14:textId="01660588" w:rsidR="002A3737" w:rsidRDefault="00BC1F46" w:rsidP="002A3737">
            <w:pPr>
              <w:pStyle w:val="Heading2"/>
            </w:pPr>
            <w:r>
              <w:rPr>
                <w:rStyle w:val="Emphasis"/>
                <w:iCs w:val="0"/>
                <w:color w:val="404040" w:themeColor="text1" w:themeTint="BF"/>
              </w:rPr>
              <w:t>Hsc</w:t>
            </w:r>
            <w:r w:rsidR="00701ACB">
              <w:rPr>
                <w:rStyle w:val="Emphasis"/>
                <w:iCs w:val="0"/>
                <w:color w:val="404040" w:themeColor="text1" w:themeTint="BF"/>
              </w:rPr>
              <w:t xml:space="preserve"> </w:t>
            </w:r>
            <w:r w:rsidR="00701ACB">
              <w:t xml:space="preserve">Commerce </w:t>
            </w:r>
          </w:p>
          <w:p w14:paraId="5C904FA3" w14:textId="2000C619" w:rsidR="00701ACB" w:rsidRDefault="00701ACB" w:rsidP="002A3737">
            <w:pPr>
              <w:pStyle w:val="Heading2"/>
            </w:pPr>
            <w:r>
              <w:t xml:space="preserve">sadbhavna vidhyalay halvad </w:t>
            </w:r>
          </w:p>
          <w:p w14:paraId="047D2636" w14:textId="77777777" w:rsidR="00701ACB" w:rsidRDefault="00701ACB" w:rsidP="002A3737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</w:p>
          <w:p w14:paraId="4059E5E7" w14:textId="4D36AA56" w:rsidR="00597D7D" w:rsidRPr="00701ACB" w:rsidRDefault="00701ACB" w:rsidP="00701ACB">
            <w:pPr>
              <w:pStyle w:val="Heading2"/>
              <w:rPr>
                <w:iCs/>
              </w:rPr>
            </w:pPr>
            <w:r>
              <w:rPr>
                <w:rStyle w:val="Emphasis"/>
                <w:color w:val="404040" w:themeColor="text1" w:themeTint="BF"/>
              </w:rPr>
              <w:t>70.57</w:t>
            </w:r>
          </w:p>
        </w:tc>
      </w:tr>
    </w:tbl>
    <w:p w14:paraId="226DBB84" w14:textId="77777777" w:rsidR="00D7477B" w:rsidRDefault="00D7477B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A641C9" w14:paraId="5B009180" w14:textId="77777777" w:rsidTr="00AA4E5F">
        <w:trPr>
          <w:trHeight w:val="234"/>
        </w:trPr>
        <w:tc>
          <w:tcPr>
            <w:tcW w:w="10080" w:type="dxa"/>
            <w:gridSpan w:val="3"/>
          </w:tcPr>
          <w:p w14:paraId="66BF7BE3" w14:textId="77777777" w:rsidR="00A641C9" w:rsidRDefault="00000000" w:rsidP="002A3737">
            <w:pPr>
              <w:pStyle w:val="Heading1"/>
            </w:pPr>
            <w:sdt>
              <w:sdtPr>
                <w:id w:val="-566262488"/>
                <w:placeholder>
                  <w:docPart w:val="E0A582875C8E4E268C654751292EFA89"/>
                </w:placeholder>
                <w:temporary/>
                <w:showingPlcHdr/>
                <w15:appearance w15:val="hidden"/>
              </w:sdtPr>
              <w:sdtContent>
                <w:r w:rsidR="002A3737">
                  <w:t>Skills</w:t>
                </w:r>
              </w:sdtContent>
            </w:sdt>
          </w:p>
        </w:tc>
      </w:tr>
      <w:tr w:rsidR="00AA4E5F" w14:paraId="442F3EFE" w14:textId="77777777" w:rsidTr="00AA4E5F">
        <w:trPr>
          <w:trHeight w:val="234"/>
        </w:trPr>
        <w:tc>
          <w:tcPr>
            <w:tcW w:w="10080" w:type="dxa"/>
            <w:gridSpan w:val="3"/>
          </w:tcPr>
          <w:p w14:paraId="3FDAB3C4" w14:textId="485610B6" w:rsidR="00AA4E5F" w:rsidRDefault="00AA4E5F" w:rsidP="00A641C9">
            <w:pPr>
              <w:pStyle w:val="Heading1"/>
            </w:pPr>
          </w:p>
        </w:tc>
      </w:tr>
      <w:tr w:rsidR="00597D7D" w14:paraId="34385E63" w14:textId="77777777" w:rsidTr="009B0A63">
        <w:trPr>
          <w:trHeight w:val="68"/>
        </w:trPr>
        <w:tc>
          <w:tcPr>
            <w:tcW w:w="3360" w:type="dxa"/>
          </w:tcPr>
          <w:p w14:paraId="6390797A" w14:textId="2704596B" w:rsidR="00597D7D" w:rsidRDefault="00701ACB" w:rsidP="00597D7D">
            <w:pPr>
              <w:pStyle w:val="ListBullet"/>
            </w:pPr>
            <w:r>
              <w:t>HTML 5</w:t>
            </w:r>
          </w:p>
          <w:p w14:paraId="679D1F83" w14:textId="77777777" w:rsidR="00597D7D" w:rsidRDefault="00701ACB" w:rsidP="002A3737">
            <w:pPr>
              <w:pStyle w:val="ListBullet"/>
            </w:pPr>
            <w:r>
              <w:t xml:space="preserve">CSS </w:t>
            </w:r>
          </w:p>
          <w:p w14:paraId="38912A0B" w14:textId="289B75E0" w:rsidR="00701ACB" w:rsidRDefault="00701ACB" w:rsidP="002A3737">
            <w:pPr>
              <w:pStyle w:val="ListBullet"/>
            </w:pPr>
            <w:r>
              <w:t xml:space="preserve">JavaScript </w:t>
            </w:r>
          </w:p>
        </w:tc>
        <w:tc>
          <w:tcPr>
            <w:tcW w:w="3360" w:type="dxa"/>
          </w:tcPr>
          <w:p w14:paraId="3406B0FA" w14:textId="1C7AFCE2" w:rsidR="00597D7D" w:rsidRDefault="00701ACB" w:rsidP="002A3737">
            <w:pPr>
              <w:pStyle w:val="ListBullet"/>
            </w:pPr>
            <w:r>
              <w:t xml:space="preserve">Bootstrap </w:t>
            </w:r>
          </w:p>
          <w:p w14:paraId="3FA9503E" w14:textId="77777777" w:rsidR="00701ACB" w:rsidRDefault="00701ACB" w:rsidP="002A3737">
            <w:pPr>
              <w:pStyle w:val="ListBullet"/>
            </w:pPr>
            <w:r>
              <w:t>jQuery</w:t>
            </w:r>
          </w:p>
          <w:p w14:paraId="7FC03D82" w14:textId="406BB9E2" w:rsidR="00597D7D" w:rsidRDefault="00701ACB" w:rsidP="002A3737">
            <w:pPr>
              <w:pStyle w:val="ListBullet"/>
            </w:pPr>
            <w:r>
              <w:t xml:space="preserve">React.js </w:t>
            </w:r>
          </w:p>
        </w:tc>
        <w:tc>
          <w:tcPr>
            <w:tcW w:w="3360" w:type="dxa"/>
          </w:tcPr>
          <w:p w14:paraId="070DB729" w14:textId="6E563360" w:rsidR="00597D7D" w:rsidRDefault="00597D7D" w:rsidP="00D8711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189C22C" w14:textId="77777777" w:rsidR="00597D7D" w:rsidRDefault="00597D7D" w:rsidP="00035856"/>
    <w:p w14:paraId="47814F97" w14:textId="77777777" w:rsidR="009B0A63" w:rsidRDefault="009B0A63" w:rsidP="009B0A6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9B0A63" w14:paraId="46828889" w14:textId="77777777" w:rsidTr="00B54151">
        <w:trPr>
          <w:trHeight w:val="234"/>
        </w:trPr>
        <w:tc>
          <w:tcPr>
            <w:tcW w:w="10080" w:type="dxa"/>
            <w:gridSpan w:val="3"/>
          </w:tcPr>
          <w:p w14:paraId="46D723BB" w14:textId="488C5069" w:rsidR="009B0A63" w:rsidRDefault="009B0A63" w:rsidP="00B54151">
            <w:pPr>
              <w:pStyle w:val="Heading1"/>
            </w:pPr>
            <w:r>
              <w:t xml:space="preserve">soft </w:t>
            </w:r>
            <w:sdt>
              <w:sdtPr>
                <w:id w:val="-299758119"/>
                <w:placeholder>
                  <w:docPart w:val="AF0E8D3BA7984B5291C9CF6395022D09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</w:tc>
      </w:tr>
      <w:tr w:rsidR="009B0A63" w14:paraId="1F24851C" w14:textId="77777777" w:rsidTr="00B54151">
        <w:trPr>
          <w:trHeight w:val="234"/>
        </w:trPr>
        <w:tc>
          <w:tcPr>
            <w:tcW w:w="10080" w:type="dxa"/>
            <w:gridSpan w:val="3"/>
          </w:tcPr>
          <w:p w14:paraId="18BCD42D" w14:textId="552D60BD" w:rsidR="009B0A63" w:rsidRDefault="009B0A63" w:rsidP="00B54151">
            <w:pPr>
              <w:pStyle w:val="Heading1"/>
            </w:pPr>
          </w:p>
        </w:tc>
      </w:tr>
      <w:tr w:rsidR="009B0A63" w14:paraId="63E50582" w14:textId="77777777" w:rsidTr="00B54151">
        <w:trPr>
          <w:gridAfter w:val="1"/>
          <w:wAfter w:w="3360" w:type="dxa"/>
          <w:trHeight w:val="68"/>
        </w:trPr>
        <w:tc>
          <w:tcPr>
            <w:tcW w:w="3360" w:type="dxa"/>
          </w:tcPr>
          <w:p w14:paraId="28C9D316" w14:textId="1DAE0327" w:rsidR="009B0A63" w:rsidRDefault="009B0A63" w:rsidP="00B54151">
            <w:pPr>
              <w:pStyle w:val="ListBullet"/>
            </w:pPr>
            <w:r>
              <w:t xml:space="preserve">Team Work </w:t>
            </w:r>
          </w:p>
          <w:p w14:paraId="61B3C15E" w14:textId="2F0DC548" w:rsidR="009B0A63" w:rsidRDefault="009B0A63" w:rsidP="00B54151">
            <w:pPr>
              <w:pStyle w:val="ListBullet"/>
            </w:pPr>
            <w:r>
              <w:t xml:space="preserve">Problem Solving </w:t>
            </w:r>
          </w:p>
          <w:p w14:paraId="480E0CD6" w14:textId="2EC3BA2B" w:rsidR="009B0A63" w:rsidRDefault="009B0A63" w:rsidP="009B0A63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360" w:type="dxa"/>
          </w:tcPr>
          <w:p w14:paraId="42878423" w14:textId="7BFBBC8D" w:rsidR="009B0A63" w:rsidRDefault="009B0A63" w:rsidP="009B0A6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4CEAF364" w14:textId="77777777" w:rsidR="00597D7D" w:rsidRDefault="00597D7D" w:rsidP="00035856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A641C9" w14:paraId="3D974380" w14:textId="77777777" w:rsidTr="00AA4E5F">
        <w:trPr>
          <w:trHeight w:val="162"/>
        </w:trPr>
        <w:tc>
          <w:tcPr>
            <w:tcW w:w="10080" w:type="dxa"/>
          </w:tcPr>
          <w:p w14:paraId="6C882243" w14:textId="3E849594" w:rsidR="00A641C9" w:rsidRDefault="00A641C9" w:rsidP="00A641C9">
            <w:pPr>
              <w:pStyle w:val="Heading1"/>
            </w:pPr>
          </w:p>
        </w:tc>
      </w:tr>
      <w:tr w:rsidR="00AA4E5F" w14:paraId="3A5B72F8" w14:textId="77777777" w:rsidTr="00AA4E5F">
        <w:trPr>
          <w:trHeight w:val="162"/>
        </w:trPr>
        <w:tc>
          <w:tcPr>
            <w:tcW w:w="10080" w:type="dxa"/>
          </w:tcPr>
          <w:p w14:paraId="6F055359" w14:textId="77777777" w:rsidR="00AA4E5F" w:rsidRPr="00C83CA0" w:rsidRDefault="00AA4E5F" w:rsidP="00A641C9">
            <w:pPr>
              <w:pStyle w:val="Heading1"/>
            </w:pPr>
          </w:p>
        </w:tc>
      </w:tr>
    </w:tbl>
    <w:p w14:paraId="63795E77" w14:textId="77777777" w:rsidR="00D7477B" w:rsidRPr="002B73C8" w:rsidRDefault="00D7477B" w:rsidP="00035856">
      <w:pPr>
        <w:rPr>
          <w:sz w:val="10"/>
          <w:szCs w:val="12"/>
        </w:rPr>
      </w:pPr>
    </w:p>
    <w:sectPr w:rsidR="00D7477B" w:rsidRPr="002B73C8" w:rsidSect="002B73C8">
      <w:type w:val="continuous"/>
      <w:pgSz w:w="12240" w:h="15840" w:code="1"/>
      <w:pgMar w:top="1267" w:right="1080" w:bottom="576" w:left="108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1FF0B" w14:textId="77777777" w:rsidR="009074CF" w:rsidRDefault="009074CF" w:rsidP="00725803">
      <w:r>
        <w:separator/>
      </w:r>
    </w:p>
  </w:endnote>
  <w:endnote w:type="continuationSeparator" w:id="0">
    <w:p w14:paraId="25A49155" w14:textId="77777777" w:rsidR="009074CF" w:rsidRDefault="009074CF" w:rsidP="00725803">
      <w:r>
        <w:continuationSeparator/>
      </w:r>
    </w:p>
  </w:endnote>
  <w:endnote w:type="continuationNotice" w:id="1">
    <w:p w14:paraId="7948DA8D" w14:textId="77777777" w:rsidR="009074CF" w:rsidRDefault="00907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BD75B" w14:textId="77777777" w:rsidR="009074CF" w:rsidRDefault="009074CF" w:rsidP="00725803">
      <w:r>
        <w:separator/>
      </w:r>
    </w:p>
  </w:footnote>
  <w:footnote w:type="continuationSeparator" w:id="0">
    <w:p w14:paraId="607EBECC" w14:textId="77777777" w:rsidR="009074CF" w:rsidRDefault="009074CF" w:rsidP="00725803">
      <w:r>
        <w:continuationSeparator/>
      </w:r>
    </w:p>
  </w:footnote>
  <w:footnote w:type="continuationNotice" w:id="1">
    <w:p w14:paraId="03BC27CA" w14:textId="77777777" w:rsidR="009074CF" w:rsidRDefault="009074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644F4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746669">
    <w:abstractNumId w:val="10"/>
  </w:num>
  <w:num w:numId="2" w16cid:durableId="2006131794">
    <w:abstractNumId w:val="7"/>
  </w:num>
  <w:num w:numId="3" w16cid:durableId="1263218524">
    <w:abstractNumId w:val="6"/>
  </w:num>
  <w:num w:numId="4" w16cid:durableId="15322629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9113218">
    <w:abstractNumId w:val="8"/>
  </w:num>
  <w:num w:numId="6" w16cid:durableId="933318628">
    <w:abstractNumId w:val="11"/>
  </w:num>
  <w:num w:numId="7" w16cid:durableId="1233001627">
    <w:abstractNumId w:val="5"/>
  </w:num>
  <w:num w:numId="8" w16cid:durableId="1611817912">
    <w:abstractNumId w:val="4"/>
  </w:num>
  <w:num w:numId="9" w16cid:durableId="1122724818">
    <w:abstractNumId w:val="3"/>
  </w:num>
  <w:num w:numId="10" w16cid:durableId="528957086">
    <w:abstractNumId w:val="2"/>
  </w:num>
  <w:num w:numId="11" w16cid:durableId="26764483">
    <w:abstractNumId w:val="1"/>
  </w:num>
  <w:num w:numId="12" w16cid:durableId="372383406">
    <w:abstractNumId w:val="0"/>
  </w:num>
  <w:num w:numId="13" w16cid:durableId="275673068">
    <w:abstractNumId w:val="9"/>
  </w:num>
  <w:num w:numId="14" w16cid:durableId="902982459">
    <w:abstractNumId w:val="12"/>
  </w:num>
  <w:num w:numId="15" w16cid:durableId="1586692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15"/>
    <w:rsid w:val="00004D3C"/>
    <w:rsid w:val="00025E77"/>
    <w:rsid w:val="00027312"/>
    <w:rsid w:val="00033519"/>
    <w:rsid w:val="00035856"/>
    <w:rsid w:val="00063667"/>
    <w:rsid w:val="000645F2"/>
    <w:rsid w:val="00066B63"/>
    <w:rsid w:val="00076667"/>
    <w:rsid w:val="00082F03"/>
    <w:rsid w:val="000835A0"/>
    <w:rsid w:val="000866EA"/>
    <w:rsid w:val="000934A2"/>
    <w:rsid w:val="000964BA"/>
    <w:rsid w:val="000A3EF3"/>
    <w:rsid w:val="000A71BB"/>
    <w:rsid w:val="000D2250"/>
    <w:rsid w:val="000E0B16"/>
    <w:rsid w:val="000F75D0"/>
    <w:rsid w:val="00164CF9"/>
    <w:rsid w:val="001B0955"/>
    <w:rsid w:val="001C7F47"/>
    <w:rsid w:val="002006E4"/>
    <w:rsid w:val="002141A0"/>
    <w:rsid w:val="00227784"/>
    <w:rsid w:val="0023705D"/>
    <w:rsid w:val="00250A31"/>
    <w:rsid w:val="00251C13"/>
    <w:rsid w:val="00285601"/>
    <w:rsid w:val="00287FDA"/>
    <w:rsid w:val="002922D0"/>
    <w:rsid w:val="002A3737"/>
    <w:rsid w:val="002B475E"/>
    <w:rsid w:val="002B73C8"/>
    <w:rsid w:val="002E788E"/>
    <w:rsid w:val="002F3907"/>
    <w:rsid w:val="00312985"/>
    <w:rsid w:val="00340B03"/>
    <w:rsid w:val="00380AE7"/>
    <w:rsid w:val="003A6943"/>
    <w:rsid w:val="003B7511"/>
    <w:rsid w:val="003D64DF"/>
    <w:rsid w:val="00407544"/>
    <w:rsid w:val="00410BA2"/>
    <w:rsid w:val="00412290"/>
    <w:rsid w:val="00434074"/>
    <w:rsid w:val="00463C3B"/>
    <w:rsid w:val="004937AE"/>
    <w:rsid w:val="004C7AD3"/>
    <w:rsid w:val="004D6742"/>
    <w:rsid w:val="004D6847"/>
    <w:rsid w:val="004E2970"/>
    <w:rsid w:val="005026DD"/>
    <w:rsid w:val="00513EFC"/>
    <w:rsid w:val="0052113B"/>
    <w:rsid w:val="005441D7"/>
    <w:rsid w:val="005520FB"/>
    <w:rsid w:val="00564951"/>
    <w:rsid w:val="00573BF9"/>
    <w:rsid w:val="00587B38"/>
    <w:rsid w:val="00597D7D"/>
    <w:rsid w:val="005A2C8B"/>
    <w:rsid w:val="005A4A49"/>
    <w:rsid w:val="005B1D68"/>
    <w:rsid w:val="00603535"/>
    <w:rsid w:val="00611B37"/>
    <w:rsid w:val="006252B4"/>
    <w:rsid w:val="006328EE"/>
    <w:rsid w:val="00646BA2"/>
    <w:rsid w:val="00675EA0"/>
    <w:rsid w:val="006C08A0"/>
    <w:rsid w:val="006C47D8"/>
    <w:rsid w:val="006D2D08"/>
    <w:rsid w:val="006F26A2"/>
    <w:rsid w:val="007003F4"/>
    <w:rsid w:val="00701ACB"/>
    <w:rsid w:val="0070237E"/>
    <w:rsid w:val="00710E02"/>
    <w:rsid w:val="00725803"/>
    <w:rsid w:val="00725CB5"/>
    <w:rsid w:val="007307A3"/>
    <w:rsid w:val="00752315"/>
    <w:rsid w:val="007746C5"/>
    <w:rsid w:val="007871B9"/>
    <w:rsid w:val="007A0F9E"/>
    <w:rsid w:val="007A6E8D"/>
    <w:rsid w:val="007B1049"/>
    <w:rsid w:val="007C578C"/>
    <w:rsid w:val="00804FD6"/>
    <w:rsid w:val="00853C67"/>
    <w:rsid w:val="00857E6B"/>
    <w:rsid w:val="008968C4"/>
    <w:rsid w:val="008D7C1C"/>
    <w:rsid w:val="009074CF"/>
    <w:rsid w:val="00912658"/>
    <w:rsid w:val="0092291B"/>
    <w:rsid w:val="00932D92"/>
    <w:rsid w:val="00947787"/>
    <w:rsid w:val="0095272C"/>
    <w:rsid w:val="00972024"/>
    <w:rsid w:val="009722AD"/>
    <w:rsid w:val="00976580"/>
    <w:rsid w:val="00986576"/>
    <w:rsid w:val="009B0A63"/>
    <w:rsid w:val="009D01F7"/>
    <w:rsid w:val="009F04D2"/>
    <w:rsid w:val="009F05FC"/>
    <w:rsid w:val="009F2BA7"/>
    <w:rsid w:val="009F4F40"/>
    <w:rsid w:val="009F6DA0"/>
    <w:rsid w:val="00A01182"/>
    <w:rsid w:val="00A252FB"/>
    <w:rsid w:val="00A537E4"/>
    <w:rsid w:val="00A54C8F"/>
    <w:rsid w:val="00A55E8B"/>
    <w:rsid w:val="00A641C9"/>
    <w:rsid w:val="00A84D6C"/>
    <w:rsid w:val="00A85668"/>
    <w:rsid w:val="00AA34BF"/>
    <w:rsid w:val="00AA4E5F"/>
    <w:rsid w:val="00AC0B42"/>
    <w:rsid w:val="00AD13CB"/>
    <w:rsid w:val="00AD3FD8"/>
    <w:rsid w:val="00B238D7"/>
    <w:rsid w:val="00B36FF5"/>
    <w:rsid w:val="00B370A8"/>
    <w:rsid w:val="00B77367"/>
    <w:rsid w:val="00B96F07"/>
    <w:rsid w:val="00BC1F46"/>
    <w:rsid w:val="00BC7376"/>
    <w:rsid w:val="00BC7415"/>
    <w:rsid w:val="00BD669A"/>
    <w:rsid w:val="00C049C1"/>
    <w:rsid w:val="00C11F2B"/>
    <w:rsid w:val="00C13F2B"/>
    <w:rsid w:val="00C43D65"/>
    <w:rsid w:val="00C5014D"/>
    <w:rsid w:val="00C83CA0"/>
    <w:rsid w:val="00C83F5D"/>
    <w:rsid w:val="00C84833"/>
    <w:rsid w:val="00C9044F"/>
    <w:rsid w:val="00CF079F"/>
    <w:rsid w:val="00D2420D"/>
    <w:rsid w:val="00D30382"/>
    <w:rsid w:val="00D413F9"/>
    <w:rsid w:val="00D44E50"/>
    <w:rsid w:val="00D7477B"/>
    <w:rsid w:val="00D77FAA"/>
    <w:rsid w:val="00D87115"/>
    <w:rsid w:val="00D90060"/>
    <w:rsid w:val="00D92B95"/>
    <w:rsid w:val="00D94B2E"/>
    <w:rsid w:val="00DA614F"/>
    <w:rsid w:val="00DB3B00"/>
    <w:rsid w:val="00DD0C73"/>
    <w:rsid w:val="00DD5585"/>
    <w:rsid w:val="00DE1B6E"/>
    <w:rsid w:val="00DF6F21"/>
    <w:rsid w:val="00E03F71"/>
    <w:rsid w:val="00E154B5"/>
    <w:rsid w:val="00E232F0"/>
    <w:rsid w:val="00E43A30"/>
    <w:rsid w:val="00E52791"/>
    <w:rsid w:val="00E72D90"/>
    <w:rsid w:val="00E83195"/>
    <w:rsid w:val="00E939EC"/>
    <w:rsid w:val="00E93D19"/>
    <w:rsid w:val="00EA5941"/>
    <w:rsid w:val="00EC1FE9"/>
    <w:rsid w:val="00F00A4F"/>
    <w:rsid w:val="00F24D72"/>
    <w:rsid w:val="00F33CD8"/>
    <w:rsid w:val="00F42CD6"/>
    <w:rsid w:val="00F436BA"/>
    <w:rsid w:val="00F903BE"/>
    <w:rsid w:val="00F916F0"/>
    <w:rsid w:val="00F928A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E9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63"/>
    <w:pPr>
      <w:spacing w:after="0" w:line="280" w:lineRule="exact"/>
    </w:pPr>
    <w:rPr>
      <w:color w:val="404040" w:themeColor="text1" w:themeTint="BF"/>
      <w:sz w:val="20"/>
    </w:rPr>
  </w:style>
  <w:style w:type="paragraph" w:styleId="Heading1">
    <w:name w:val="heading 1"/>
    <w:basedOn w:val="Normal"/>
    <w:link w:val="Heading1Char"/>
    <w:uiPriority w:val="9"/>
    <w:qFormat/>
    <w:rsid w:val="009722AD"/>
    <w:pPr>
      <w:spacing w:line="240" w:lineRule="auto"/>
      <w:contextualSpacing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9722AD"/>
    <w:pPr>
      <w:keepNext/>
      <w:keepLines/>
      <w:spacing w:after="16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407544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407544"/>
    <w:rPr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22AD"/>
    <w:rPr>
      <w:rFonts w:asciiTheme="majorHAnsi" w:eastAsiaTheme="majorEastAsia" w:hAnsiTheme="majorHAnsi" w:cs="Times New Roman (Headings CS)"/>
      <w:b/>
      <w:caps/>
      <w:color w:val="000000" w:themeColor="text1"/>
      <w:sz w:val="36"/>
      <w:szCs w:val="32"/>
    </w:rPr>
  </w:style>
  <w:style w:type="paragraph" w:styleId="ListBullet">
    <w:name w:val="List Bullet"/>
    <w:basedOn w:val="Normal"/>
    <w:uiPriority w:val="10"/>
    <w:qFormat/>
    <w:rsid w:val="000A3EF3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544"/>
    <w:rPr>
      <w:rFonts w:eastAsiaTheme="majorEastAsia" w:cs="Times New Roman (Headings CS)"/>
      <w:b/>
      <w:cap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44"/>
    <w:rPr>
      <w:rFonts w:eastAsiaTheme="majorEastAsia" w:cstheme="majorBidi"/>
      <w:b/>
      <w:caps/>
      <w:color w:val="404040" w:themeColor="text1" w:themeTint="BF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9722AD"/>
    <w:pPr>
      <w:spacing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722AD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44"/>
    <w:rPr>
      <w:rFonts w:asciiTheme="majorHAnsi" w:eastAsiaTheme="majorEastAsia" w:hAnsiTheme="majorHAnsi" w:cstheme="majorBidi"/>
      <w:i/>
      <w:iCs/>
      <w:color w:val="004C62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0754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07544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07544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44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44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07544"/>
    <w:rPr>
      <w:color w:val="404040" w:themeColor="text1" w:themeTint="BF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07544"/>
    <w:rPr>
      <w:color w:val="404040" w:themeColor="text1" w:themeTint="BF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44"/>
    <w:rPr>
      <w:b/>
      <w:b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7544"/>
    <w:rPr>
      <w:rFonts w:ascii="Segoe UI" w:hAnsi="Segoe UI" w:cs="Segoe UI"/>
      <w:color w:val="404040" w:themeColor="text1" w:themeTint="BF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7544"/>
    <w:rPr>
      <w:color w:val="404040" w:themeColor="text1" w:themeTint="BF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7544"/>
    <w:rPr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544"/>
    <w:rPr>
      <w:rFonts w:ascii="Consolas" w:hAnsi="Consolas"/>
      <w:color w:val="404040" w:themeColor="text1" w:themeTint="BF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0754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07544"/>
    <w:rPr>
      <w:rFonts w:ascii="Consolas" w:hAnsi="Consolas"/>
      <w:color w:val="404040" w:themeColor="text1" w:themeTint="BF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544"/>
    <w:rPr>
      <w:color w:val="404040" w:themeColor="text1" w:themeTint="BF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07544"/>
    <w:rPr>
      <w:color w:val="404040" w:themeColor="text1" w:themeTint="BF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07544"/>
    <w:rPr>
      <w:color w:val="404040" w:themeColor="text1" w:themeTint="BF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07544"/>
    <w:rPr>
      <w:color w:val="404040" w:themeColor="text1" w:themeTint="BF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07544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07544"/>
    <w:rPr>
      <w:color w:val="404040" w:themeColor="text1" w:themeTint="BF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07544"/>
    <w:rPr>
      <w:color w:val="404040" w:themeColor="text1" w:themeTint="BF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407544"/>
    <w:rPr>
      <w:color w:val="404040" w:themeColor="text1" w:themeTint="BF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07544"/>
    <w:rPr>
      <w:color w:val="404040" w:themeColor="text1" w:themeTint="BF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44"/>
    <w:rPr>
      <w:rFonts w:asciiTheme="majorHAnsi" w:eastAsiaTheme="majorEastAsia" w:hAnsiTheme="majorHAnsi" w:cstheme="majorBidi"/>
      <w:color w:val="004C6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44"/>
    <w:rPr>
      <w:rFonts w:asciiTheme="majorHAnsi" w:eastAsiaTheme="majorEastAsia" w:hAnsiTheme="majorHAnsi" w:cstheme="majorBidi"/>
      <w:color w:val="00324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44"/>
    <w:rPr>
      <w:rFonts w:asciiTheme="majorHAnsi" w:eastAsiaTheme="majorEastAsia" w:hAnsiTheme="majorHAnsi" w:cstheme="majorBidi"/>
      <w:i/>
      <w:iCs/>
      <w:color w:val="00324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07544"/>
    <w:rPr>
      <w:i/>
      <w:iCs/>
      <w:color w:val="404040" w:themeColor="text1" w:themeTint="BF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07544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07544"/>
    <w:rPr>
      <w:color w:val="404040" w:themeColor="text1" w:themeTint="BF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07544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07544"/>
    <w:rPr>
      <w:color w:val="404040" w:themeColor="text1" w:themeTint="BF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vi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56358A0DA243609B3E8F5752D9F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4FD47-4643-49C5-9D6F-38E0F3A1C155}"/>
      </w:docPartPr>
      <w:docPartBody>
        <w:p w:rsidR="00EA77FD" w:rsidRDefault="00000000">
          <w:pPr>
            <w:pStyle w:val="CE56358A0DA243609B3E8F5752D9F5C7"/>
          </w:pPr>
          <w:r>
            <w:t>About me</w:t>
          </w:r>
        </w:p>
      </w:docPartBody>
    </w:docPart>
    <w:docPart>
      <w:docPartPr>
        <w:name w:val="3C6644E4D85C4017A59837F3BED8B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93F6-37E0-411D-9D3A-601A06A1168E}"/>
      </w:docPartPr>
      <w:docPartBody>
        <w:p w:rsidR="00EA77FD" w:rsidRDefault="00000000">
          <w:pPr>
            <w:pStyle w:val="3C6644E4D85C4017A59837F3BED8BA03"/>
          </w:pPr>
          <w:r w:rsidRPr="00F928A8">
            <w:t>Experience</w:t>
          </w:r>
        </w:p>
      </w:docPartBody>
    </w:docPart>
    <w:docPart>
      <w:docPartPr>
        <w:name w:val="9DDE358DEA654C348421FD92D90DF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B765-C9AD-47F7-8663-904586DD9931}"/>
      </w:docPartPr>
      <w:docPartBody>
        <w:p w:rsidR="00EA77FD" w:rsidRDefault="00000000">
          <w:pPr>
            <w:pStyle w:val="9DDE358DEA654C348421FD92D90DF030"/>
          </w:pPr>
          <w:r w:rsidRPr="0070237E">
            <w:t>Education</w:t>
          </w:r>
        </w:p>
      </w:docPartBody>
    </w:docPart>
    <w:docPart>
      <w:docPartPr>
        <w:name w:val="E0A582875C8E4E268C654751292EF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AA4F-1FCF-41C8-A341-AF2D6FE15297}"/>
      </w:docPartPr>
      <w:docPartBody>
        <w:p w:rsidR="00EA77FD" w:rsidRDefault="00000000">
          <w:pPr>
            <w:pStyle w:val="E0A582875C8E4E268C654751292EFA89"/>
          </w:pPr>
          <w:r>
            <w:t>Skills</w:t>
          </w:r>
        </w:p>
      </w:docPartBody>
    </w:docPart>
    <w:docPart>
      <w:docPartPr>
        <w:name w:val="AF0E8D3BA7984B5291C9CF6395022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90438-831E-4F81-816A-88678D971588}"/>
      </w:docPartPr>
      <w:docPartBody>
        <w:p w:rsidR="00000000" w:rsidRDefault="00EA77FD" w:rsidP="00EA77FD">
          <w:pPr>
            <w:pStyle w:val="AF0E8D3BA7984B5291C9CF6395022D0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D"/>
    <w:rsid w:val="000A71BB"/>
    <w:rsid w:val="003A09EB"/>
    <w:rsid w:val="006809FD"/>
    <w:rsid w:val="009F05FC"/>
    <w:rsid w:val="00EA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 w:bidi="ar-SA"/>
      <w14:ligatures w14:val="none"/>
    </w:rPr>
  </w:style>
  <w:style w:type="paragraph" w:customStyle="1" w:styleId="AF0E8D3BA7984B5291C9CF6395022D09">
    <w:name w:val="AF0E8D3BA7984B5291C9CF6395022D09"/>
    <w:rsid w:val="00EA77FD"/>
  </w:style>
  <w:style w:type="paragraph" w:customStyle="1" w:styleId="CE56358A0DA243609B3E8F5752D9F5C7">
    <w:name w:val="CE56358A0DA243609B3E8F5752D9F5C7"/>
  </w:style>
  <w:style w:type="paragraph" w:customStyle="1" w:styleId="3C6644E4D85C4017A59837F3BED8BA03">
    <w:name w:val="3C6644E4D85C4017A59837F3BED8BA03"/>
  </w:style>
  <w:style w:type="paragraph" w:customStyle="1" w:styleId="9DDE358DEA654C348421FD92D90DF030">
    <w:name w:val="9DDE358DEA654C348421FD92D90DF030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E0A582875C8E4E268C654751292EFA89">
    <w:name w:val="E0A582875C8E4E268C654751292EF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9E2E7-DA97-46DA-B8F0-002927FAD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B9CFD-8180-4325-A71D-9BAF95F900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15A432-17CE-4107-84CE-CFAC8465E6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2AA6B66-E857-4975-82B2-0ECD8A0612A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2024-09-23T07:57:00Z</dcterms:created>
  <dcterms:modified xsi:type="dcterms:W3CDTF">2024-10-07T03:53:00Z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